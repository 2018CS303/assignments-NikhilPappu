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7BEB9" w14:textId="77777777" w:rsidR="00A1786E" w:rsidRDefault="00661BF5">
      <w:pPr>
        <w:pStyle w:val="Heading1"/>
        <w:jc w:val="center"/>
        <w:rPr>
          <w:color w:val="4472C4"/>
        </w:rPr>
      </w:pPr>
      <w:r>
        <w:rPr>
          <w:color w:val="4472C4"/>
        </w:rPr>
        <w:t>IT-PROJECT SCOPE FORM</w:t>
      </w:r>
    </w:p>
    <w:p w14:paraId="330CB0E0" w14:textId="77777777" w:rsidR="00A1786E" w:rsidRDefault="00661BF5">
      <w:pPr>
        <w:pStyle w:val="Heading"/>
      </w:pPr>
      <w:r>
        <w:rPr>
          <w:rFonts w:ascii="Liberation Serif" w:hAnsi="Liberation Serif"/>
          <w:b/>
          <w:bCs/>
          <w:sz w:val="24"/>
          <w:szCs w:val="24"/>
        </w:rPr>
        <w:t xml:space="preserve">Project </w:t>
      </w:r>
      <w:proofErr w:type="gramStart"/>
      <w:r>
        <w:rPr>
          <w:rFonts w:ascii="Liberation Serif" w:hAnsi="Liberation Serif"/>
          <w:b/>
          <w:bCs/>
          <w:sz w:val="24"/>
          <w:szCs w:val="24"/>
        </w:rPr>
        <w:t>Title :</w:t>
      </w:r>
      <w:proofErr w:type="gramEnd"/>
      <w:r>
        <w:rPr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Entry and Exit Management System for IIITB.</w:t>
      </w:r>
    </w:p>
    <w:p w14:paraId="08EA49FC" w14:textId="77777777" w:rsidR="00A1786E" w:rsidRDefault="00661BF5">
      <w:pPr>
        <w:pStyle w:val="Textbody"/>
      </w:pPr>
      <w:r>
        <w:rPr>
          <w:b/>
          <w:bCs/>
        </w:rPr>
        <w:t xml:space="preserve">Project </w:t>
      </w:r>
      <w:proofErr w:type="gramStart"/>
      <w:r>
        <w:rPr>
          <w:b/>
          <w:bCs/>
        </w:rPr>
        <w:t>Number :</w:t>
      </w:r>
      <w:proofErr w:type="gramEnd"/>
      <w:r>
        <w:t xml:space="preserve"> 5</w:t>
      </w:r>
    </w:p>
    <w:p w14:paraId="1F24FC66" w14:textId="77777777" w:rsidR="00A1786E" w:rsidRDefault="00661BF5">
      <w:pPr>
        <w:pStyle w:val="Textbody"/>
      </w:pPr>
      <w:r>
        <w:rPr>
          <w:b/>
          <w:bCs/>
        </w:rPr>
        <w:t>Project Leader/</w:t>
      </w:r>
      <w:proofErr w:type="gramStart"/>
      <w:r>
        <w:rPr>
          <w:b/>
          <w:bCs/>
        </w:rPr>
        <w:t>Manager :</w:t>
      </w:r>
      <w:proofErr w:type="gramEnd"/>
      <w:r>
        <w:t xml:space="preserve"> Nikhil </w:t>
      </w:r>
      <w:proofErr w:type="spellStart"/>
      <w:r>
        <w:t>Pappu</w:t>
      </w:r>
      <w:proofErr w:type="spellEnd"/>
    </w:p>
    <w:p w14:paraId="68F3A334" w14:textId="77777777" w:rsidR="00A1786E" w:rsidRDefault="00661BF5">
      <w:pPr>
        <w:pStyle w:val="Textbody"/>
      </w:pPr>
      <w:r>
        <w:rPr>
          <w:b/>
          <w:bCs/>
        </w:rPr>
        <w:t xml:space="preserve">Anticipated Project Start </w:t>
      </w:r>
      <w:proofErr w:type="gramStart"/>
      <w:r>
        <w:rPr>
          <w:b/>
          <w:bCs/>
        </w:rPr>
        <w:t>Date :</w:t>
      </w:r>
      <w:proofErr w:type="gramEnd"/>
      <w:r>
        <w:t xml:space="preserve">   22/08/2018</w:t>
      </w:r>
    </w:p>
    <w:p w14:paraId="65C8ED09" w14:textId="77777777" w:rsidR="00A1786E" w:rsidRDefault="00661BF5">
      <w:pPr>
        <w:pStyle w:val="Textbody"/>
      </w:pPr>
      <w:proofErr w:type="gramStart"/>
      <w:r>
        <w:rPr>
          <w:b/>
          <w:bCs/>
        </w:rPr>
        <w:t>Sponsor :</w:t>
      </w:r>
      <w:proofErr w:type="gramEnd"/>
      <w:r>
        <w:t xml:space="preserve"> Admin</w:t>
      </w:r>
    </w:p>
    <w:p w14:paraId="683A68BB" w14:textId="77777777" w:rsidR="00A1786E" w:rsidRDefault="00661BF5">
      <w:pPr>
        <w:pStyle w:val="Textbody"/>
      </w:pPr>
      <w:r>
        <w:rPr>
          <w:b/>
          <w:bCs/>
        </w:rPr>
        <w:t xml:space="preserve">Date </w:t>
      </w:r>
      <w:proofErr w:type="gramStart"/>
      <w:r>
        <w:rPr>
          <w:b/>
          <w:bCs/>
        </w:rPr>
        <w:t>Prepared :</w:t>
      </w:r>
      <w:proofErr w:type="gramEnd"/>
      <w:r>
        <w:t xml:space="preserve"> 23/08/2018</w:t>
      </w:r>
    </w:p>
    <w:p w14:paraId="23D0AE71" w14:textId="77777777" w:rsidR="00A1786E" w:rsidRDefault="00661BF5">
      <w:pPr>
        <w:pStyle w:val="Textbody"/>
      </w:pPr>
      <w:r>
        <w:rPr>
          <w:b/>
          <w:bCs/>
        </w:rPr>
        <w:t xml:space="preserve">Project Risk </w:t>
      </w:r>
      <w:proofErr w:type="gramStart"/>
      <w:r>
        <w:rPr>
          <w:b/>
          <w:bCs/>
        </w:rPr>
        <w:t>Level :</w:t>
      </w:r>
      <w:proofErr w:type="gramEnd"/>
      <w:r>
        <w:t xml:space="preserve"> Servers containing the databases might crash. </w:t>
      </w:r>
    </w:p>
    <w:p w14:paraId="17C0FD18" w14:textId="77777777" w:rsidR="00A1786E" w:rsidRDefault="00661BF5">
      <w:pPr>
        <w:pStyle w:val="Textbody"/>
      </w:pPr>
      <w:r>
        <w:rPr>
          <w:b/>
          <w:bCs/>
        </w:rPr>
        <w:t xml:space="preserve">Estimated Completion </w:t>
      </w:r>
      <w:proofErr w:type="gramStart"/>
      <w:r>
        <w:rPr>
          <w:b/>
          <w:bCs/>
        </w:rPr>
        <w:t>Date :</w:t>
      </w:r>
      <w:proofErr w:type="gramEnd"/>
      <w:r>
        <w:t xml:space="preserve"> 25/10/2018</w:t>
      </w:r>
    </w:p>
    <w:p w14:paraId="61BA459A" w14:textId="77777777" w:rsidR="00A1786E" w:rsidRDefault="00661BF5">
      <w:pPr>
        <w:pStyle w:val="Textbody"/>
        <w:rPr>
          <w:b/>
          <w:bCs/>
        </w:rPr>
      </w:pPr>
      <w:r>
        <w:rPr>
          <w:b/>
          <w:bCs/>
        </w:rPr>
        <w:t xml:space="preserve">Team </w:t>
      </w:r>
      <w:proofErr w:type="gramStart"/>
      <w:r>
        <w:rPr>
          <w:b/>
          <w:bCs/>
        </w:rPr>
        <w:t>Members :</w:t>
      </w:r>
      <w:proofErr w:type="gramEnd"/>
    </w:p>
    <w:p w14:paraId="420D1484" w14:textId="77777777" w:rsidR="00A1786E" w:rsidRDefault="00661BF5">
      <w:pPr>
        <w:pStyle w:val="Textbody"/>
      </w:pPr>
      <w:r>
        <w:tab/>
        <w:t xml:space="preserve">Nikhil </w:t>
      </w:r>
      <w:proofErr w:type="spellStart"/>
      <w:r>
        <w:t>Pappu</w:t>
      </w:r>
      <w:proofErr w:type="spellEnd"/>
      <w:r>
        <w:t xml:space="preserve"> (Team leader)</w:t>
      </w:r>
    </w:p>
    <w:p w14:paraId="0AD8D131" w14:textId="77777777" w:rsidR="00A1786E" w:rsidRDefault="00661BF5">
      <w:pPr>
        <w:pStyle w:val="Textbody"/>
      </w:pPr>
      <w:r>
        <w:tab/>
        <w:t>S1(I.T)</w:t>
      </w:r>
    </w:p>
    <w:p w14:paraId="3ADDF1FC" w14:textId="77777777" w:rsidR="00A1786E" w:rsidRDefault="00661BF5">
      <w:pPr>
        <w:pStyle w:val="Textbody"/>
      </w:pPr>
      <w:r>
        <w:tab/>
        <w:t>S2(Developer)</w:t>
      </w:r>
    </w:p>
    <w:p w14:paraId="6F991853" w14:textId="77777777" w:rsidR="00A1786E" w:rsidRDefault="00661BF5">
      <w:pPr>
        <w:pStyle w:val="Textbody"/>
      </w:pPr>
      <w:r>
        <w:tab/>
        <w:t>S3(Developer)</w:t>
      </w:r>
    </w:p>
    <w:p w14:paraId="5F4728CD" w14:textId="77777777" w:rsidR="00A1786E" w:rsidRDefault="00661BF5">
      <w:pPr>
        <w:pStyle w:val="Textbody"/>
      </w:pPr>
      <w:r>
        <w:rPr>
          <w:b/>
          <w:bCs/>
        </w:rPr>
        <w:t xml:space="preserve">Purpose Of </w:t>
      </w:r>
      <w:proofErr w:type="gramStart"/>
      <w:r>
        <w:rPr>
          <w:b/>
          <w:bCs/>
        </w:rPr>
        <w:t>Project :</w:t>
      </w:r>
      <w:proofErr w:type="gramEnd"/>
    </w:p>
    <w:p w14:paraId="47F53C07" w14:textId="77777777" w:rsidR="00A1786E" w:rsidRDefault="00661BF5">
      <w:pPr>
        <w:pStyle w:val="Textbody"/>
        <w:numPr>
          <w:ilvl w:val="0"/>
          <w:numId w:val="1"/>
        </w:numPr>
      </w:pPr>
      <w:r>
        <w:t>To</w:t>
      </w:r>
      <w:r>
        <w:t xml:space="preserve"> keep track of the people leaving and coming into the college premises. The people include: students, professors, working staff and guests.</w:t>
      </w:r>
    </w:p>
    <w:p w14:paraId="260CC68A" w14:textId="77777777" w:rsidR="00A1786E" w:rsidRDefault="00661BF5">
      <w:pPr>
        <w:pStyle w:val="Textbody"/>
        <w:numPr>
          <w:ilvl w:val="0"/>
          <w:numId w:val="1"/>
        </w:numPr>
      </w:pPr>
      <w:r>
        <w:t>To restrict the entry of unauthorized personnel, improve security and to maintain a record of students leaving the c</w:t>
      </w:r>
      <w:r>
        <w:t>ampus.</w:t>
      </w:r>
    </w:p>
    <w:p w14:paraId="5329687C" w14:textId="77777777" w:rsidR="00A1786E" w:rsidRDefault="00661BF5">
      <w:pPr>
        <w:pStyle w:val="Textbody"/>
        <w:rPr>
          <w:b/>
          <w:bCs/>
        </w:rPr>
      </w:pPr>
      <w:proofErr w:type="gramStart"/>
      <w:r>
        <w:rPr>
          <w:b/>
          <w:bCs/>
        </w:rPr>
        <w:t>Background :</w:t>
      </w:r>
      <w:proofErr w:type="gramEnd"/>
    </w:p>
    <w:p w14:paraId="769A3A68" w14:textId="77777777" w:rsidR="00A1786E" w:rsidRDefault="00661BF5">
      <w:pPr>
        <w:pStyle w:val="Textbody"/>
        <w:numPr>
          <w:ilvl w:val="0"/>
          <w:numId w:val="2"/>
        </w:numPr>
      </w:pPr>
      <w:r>
        <w:t xml:space="preserve">There was no system to restrict strangers from coming into the college. This is dangerous as they can misuse the college resources and can also pose security threats. </w:t>
      </w:r>
    </w:p>
    <w:p w14:paraId="15BF8E10" w14:textId="77777777" w:rsidR="00A1786E" w:rsidRDefault="00661BF5">
      <w:pPr>
        <w:pStyle w:val="Textbody"/>
        <w:numPr>
          <w:ilvl w:val="0"/>
          <w:numId w:val="2"/>
        </w:numPr>
      </w:pPr>
      <w:r>
        <w:t xml:space="preserve">It is much easier to determine which professors/students are in the </w:t>
      </w:r>
      <w:r>
        <w:t>campus with such a system in place. It would be extremely handy in emergency situations.</w:t>
      </w:r>
    </w:p>
    <w:p w14:paraId="70B9AD0A" w14:textId="77777777" w:rsidR="00A1786E" w:rsidRDefault="00661BF5">
      <w:pPr>
        <w:pStyle w:val="Textbody"/>
      </w:pPr>
      <w:proofErr w:type="gramStart"/>
      <w:r>
        <w:rPr>
          <w:b/>
          <w:bCs/>
        </w:rPr>
        <w:t>Deliverables :</w:t>
      </w:r>
      <w:proofErr w:type="gramEnd"/>
    </w:p>
    <w:p w14:paraId="1E303F70" w14:textId="77777777" w:rsidR="00A1786E" w:rsidRDefault="00661BF5">
      <w:pPr>
        <w:pStyle w:val="Textbody"/>
        <w:numPr>
          <w:ilvl w:val="0"/>
          <w:numId w:val="3"/>
        </w:numPr>
      </w:pPr>
      <w:r>
        <w:t>An application to manage the timing records of people and a system with ID card scanners to achieve this.</w:t>
      </w:r>
    </w:p>
    <w:p w14:paraId="3BFE6742" w14:textId="77777777" w:rsidR="00A1786E" w:rsidRDefault="00661BF5">
      <w:pPr>
        <w:pStyle w:val="Textbody"/>
        <w:numPr>
          <w:ilvl w:val="0"/>
          <w:numId w:val="3"/>
        </w:numPr>
      </w:pPr>
      <w:r>
        <w:t>Database for maintaining these records.</w:t>
      </w:r>
    </w:p>
    <w:p w14:paraId="29CC11F7" w14:textId="77777777" w:rsidR="00A1786E" w:rsidRDefault="00661BF5">
      <w:pPr>
        <w:pStyle w:val="Textbody"/>
        <w:numPr>
          <w:ilvl w:val="0"/>
          <w:numId w:val="3"/>
        </w:numPr>
      </w:pPr>
      <w:r>
        <w:t>Restri</w:t>
      </w:r>
      <w:r>
        <w:t>cted entry for outsiders who do not possess the college ID cards.</w:t>
      </w:r>
    </w:p>
    <w:p w14:paraId="14D9F30C" w14:textId="77777777" w:rsidR="00A1786E" w:rsidRDefault="00661BF5">
      <w:pPr>
        <w:pStyle w:val="Textbody"/>
      </w:pPr>
      <w:r>
        <w:tab/>
      </w:r>
    </w:p>
    <w:p w14:paraId="084DBD53" w14:textId="77777777" w:rsidR="00A1786E" w:rsidRDefault="00A1786E">
      <w:pPr>
        <w:pStyle w:val="Textbody"/>
        <w:rPr>
          <w:b/>
          <w:bCs/>
        </w:rPr>
      </w:pPr>
    </w:p>
    <w:p w14:paraId="2964C1D7" w14:textId="77777777" w:rsidR="00A1786E" w:rsidRDefault="00A1786E">
      <w:pPr>
        <w:pStyle w:val="Textbody"/>
        <w:rPr>
          <w:b/>
          <w:bCs/>
        </w:rPr>
      </w:pPr>
    </w:p>
    <w:p w14:paraId="196D20C9" w14:textId="77777777" w:rsidR="00A1786E" w:rsidRDefault="00661BF5">
      <w:pPr>
        <w:pStyle w:val="Textbody"/>
        <w:rPr>
          <w:b/>
          <w:bCs/>
        </w:rPr>
      </w:pPr>
      <w:proofErr w:type="gramStart"/>
      <w:r>
        <w:rPr>
          <w:b/>
          <w:bCs/>
        </w:rPr>
        <w:lastRenderedPageBreak/>
        <w:t>Stakeholders :</w:t>
      </w:r>
      <w:proofErr w:type="gramEnd"/>
    </w:p>
    <w:p w14:paraId="0A8F8408" w14:textId="77777777" w:rsidR="00A1786E" w:rsidRDefault="00661BF5">
      <w:pPr>
        <w:pStyle w:val="Textbody"/>
        <w:numPr>
          <w:ilvl w:val="0"/>
          <w:numId w:val="4"/>
        </w:numPr>
      </w:pPr>
      <w:r>
        <w:t>Admin</w:t>
      </w:r>
      <w:bookmarkStart w:id="0" w:name="_GoBack"/>
      <w:bookmarkEnd w:id="0"/>
    </w:p>
    <w:p w14:paraId="3EC8E58C" w14:textId="77777777" w:rsidR="00A1786E" w:rsidRDefault="00661BF5">
      <w:pPr>
        <w:pStyle w:val="Textbody"/>
        <w:numPr>
          <w:ilvl w:val="0"/>
          <w:numId w:val="4"/>
        </w:numPr>
      </w:pPr>
      <w:r>
        <w:t xml:space="preserve">Nikhil </w:t>
      </w:r>
      <w:proofErr w:type="spellStart"/>
      <w:r>
        <w:t>Pappu</w:t>
      </w:r>
      <w:proofErr w:type="spellEnd"/>
      <w:r>
        <w:t>, S1, S2, S3</w:t>
      </w:r>
    </w:p>
    <w:p w14:paraId="3C1B0001" w14:textId="77777777" w:rsidR="00A1786E" w:rsidRDefault="00661BF5">
      <w:pPr>
        <w:pStyle w:val="Textbody"/>
        <w:numPr>
          <w:ilvl w:val="0"/>
          <w:numId w:val="4"/>
        </w:numPr>
      </w:pPr>
      <w:r>
        <w:t>IIITB administration staff.</w:t>
      </w:r>
    </w:p>
    <w:p w14:paraId="72DBFF86" w14:textId="77777777" w:rsidR="00A1786E" w:rsidRDefault="00661BF5">
      <w:pPr>
        <w:pStyle w:val="Textbody"/>
        <w:rPr>
          <w:b/>
          <w:bCs/>
        </w:rPr>
      </w:pPr>
      <w:r>
        <w:rPr>
          <w:b/>
          <w:bCs/>
        </w:rPr>
        <w:t xml:space="preserve">Resource </w:t>
      </w:r>
      <w:proofErr w:type="gramStart"/>
      <w:r>
        <w:rPr>
          <w:b/>
          <w:bCs/>
        </w:rPr>
        <w:t>Requirements :</w:t>
      </w:r>
      <w:proofErr w:type="gramEnd"/>
    </w:p>
    <w:p w14:paraId="7CE6BDB9" w14:textId="77777777" w:rsidR="00A1786E" w:rsidRDefault="00661BF5">
      <w:pPr>
        <w:pStyle w:val="Textbody"/>
        <w:numPr>
          <w:ilvl w:val="0"/>
          <w:numId w:val="5"/>
        </w:numPr>
      </w:pPr>
      <w:r>
        <w:t>A server for the database.</w:t>
      </w:r>
    </w:p>
    <w:p w14:paraId="3B0960C3" w14:textId="77777777" w:rsidR="00A1786E" w:rsidRDefault="00661BF5">
      <w:pPr>
        <w:pStyle w:val="Textbody"/>
        <w:numPr>
          <w:ilvl w:val="0"/>
          <w:numId w:val="5"/>
        </w:numPr>
      </w:pPr>
      <w:r>
        <w:t>Developers for developing the application.</w:t>
      </w:r>
    </w:p>
    <w:p w14:paraId="71D1EABC" w14:textId="77777777" w:rsidR="00A1786E" w:rsidRDefault="00661BF5">
      <w:pPr>
        <w:pStyle w:val="Textbody"/>
        <w:numPr>
          <w:ilvl w:val="0"/>
          <w:numId w:val="5"/>
        </w:numPr>
      </w:pPr>
      <w:r>
        <w:t xml:space="preserve">Security guards </w:t>
      </w:r>
      <w:r>
        <w:t>for performing security checks.</w:t>
      </w:r>
    </w:p>
    <w:p w14:paraId="1D271C98" w14:textId="7086D55E" w:rsidR="00A1786E" w:rsidRDefault="00661BF5">
      <w:pPr>
        <w:pStyle w:val="Textbody"/>
        <w:numPr>
          <w:ilvl w:val="0"/>
          <w:numId w:val="5"/>
        </w:numPr>
      </w:pPr>
      <w:r>
        <w:t>Cap</w:t>
      </w:r>
      <w:r w:rsidR="006A1392">
        <w:t>it</w:t>
      </w:r>
      <w:r>
        <w:t>al (To fund the developers and security guards. Server costs.).</w:t>
      </w:r>
    </w:p>
    <w:p w14:paraId="0080B516" w14:textId="77777777" w:rsidR="00A1786E" w:rsidRDefault="00661BF5">
      <w:pPr>
        <w:pStyle w:val="Textbody"/>
        <w:numPr>
          <w:ilvl w:val="0"/>
          <w:numId w:val="5"/>
        </w:numPr>
      </w:pPr>
      <w:r>
        <w:t>Scanners to scan ID cards.</w:t>
      </w:r>
    </w:p>
    <w:p w14:paraId="64AFB381" w14:textId="77777777" w:rsidR="00A1786E" w:rsidRDefault="00661BF5">
      <w:pPr>
        <w:pStyle w:val="Textbody"/>
      </w:pPr>
      <w:r>
        <w:tab/>
      </w:r>
    </w:p>
    <w:p w14:paraId="438643A4" w14:textId="77777777" w:rsidR="00A1786E" w:rsidRDefault="00661BF5">
      <w:pPr>
        <w:pStyle w:val="Textbody"/>
      </w:pPr>
      <w:r>
        <w:tab/>
      </w:r>
    </w:p>
    <w:p w14:paraId="10DDBF7A" w14:textId="77777777" w:rsidR="00A1786E" w:rsidRDefault="00A1786E">
      <w:pPr>
        <w:pStyle w:val="Textbody"/>
      </w:pPr>
    </w:p>
    <w:p w14:paraId="26075715" w14:textId="77777777" w:rsidR="00A1786E" w:rsidRDefault="00661BF5">
      <w:pPr>
        <w:pStyle w:val="Textbody"/>
      </w:pPr>
      <w:r>
        <w:tab/>
      </w:r>
      <w:r>
        <w:tab/>
      </w:r>
    </w:p>
    <w:p w14:paraId="02A4771B" w14:textId="77777777" w:rsidR="00A1786E" w:rsidRDefault="00A1786E">
      <w:pPr>
        <w:pStyle w:val="Textbody"/>
      </w:pPr>
    </w:p>
    <w:sectPr w:rsidR="00A1786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8D350" w14:textId="77777777" w:rsidR="00661BF5" w:rsidRDefault="00661BF5">
      <w:r>
        <w:separator/>
      </w:r>
    </w:p>
  </w:endnote>
  <w:endnote w:type="continuationSeparator" w:id="0">
    <w:p w14:paraId="479BAF69" w14:textId="77777777" w:rsidR="00661BF5" w:rsidRDefault="00661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8CD6A" w14:textId="77777777" w:rsidR="00661BF5" w:rsidRDefault="00661BF5">
      <w:r>
        <w:rPr>
          <w:color w:val="000000"/>
        </w:rPr>
        <w:separator/>
      </w:r>
    </w:p>
  </w:footnote>
  <w:footnote w:type="continuationSeparator" w:id="0">
    <w:p w14:paraId="722F9177" w14:textId="77777777" w:rsidR="00661BF5" w:rsidRDefault="00661B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5435D"/>
    <w:multiLevelType w:val="multilevel"/>
    <w:tmpl w:val="224AD940"/>
    <w:lvl w:ilvl="0">
      <w:numFmt w:val="bullet"/>
      <w:lvlText w:val=""/>
      <w:lvlJc w:val="left"/>
      <w:pPr>
        <w:ind w:left="106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78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</w:rPr>
    </w:lvl>
  </w:abstractNum>
  <w:abstractNum w:abstractNumId="1" w15:restartNumberingAfterBreak="0">
    <w:nsid w:val="20CE430B"/>
    <w:multiLevelType w:val="multilevel"/>
    <w:tmpl w:val="7FB4B14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38CC220A"/>
    <w:multiLevelType w:val="multilevel"/>
    <w:tmpl w:val="3950374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61BB0536"/>
    <w:multiLevelType w:val="multilevel"/>
    <w:tmpl w:val="37EEF47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6D1179E3"/>
    <w:multiLevelType w:val="multilevel"/>
    <w:tmpl w:val="758E531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1786E"/>
    <w:rsid w:val="00661BF5"/>
    <w:rsid w:val="006A1392"/>
    <w:rsid w:val="00A1786E"/>
    <w:rsid w:val="00BA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834E2"/>
  <w15:docId w15:val="{4CE365EF-3F2C-45F5-AA9C-3D8D19321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IN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NickPappu</dc:creator>
  <cp:lastModifiedBy>NickPappu</cp:lastModifiedBy>
  <cp:revision>3</cp:revision>
  <dcterms:created xsi:type="dcterms:W3CDTF">2018-08-23T17:19:00Z</dcterms:created>
  <dcterms:modified xsi:type="dcterms:W3CDTF">2018-08-23T17:19:00Z</dcterms:modified>
</cp:coreProperties>
</file>